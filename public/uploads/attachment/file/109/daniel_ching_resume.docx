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27" w:rsidRDefault="00FD4F27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5"/>
                  </w:tblGrid>
                  <w:tr w:rsidR="004B239F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FD4F27" w:rsidRDefault="00FD4F2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B239F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FD4F27" w:rsidRDefault="00FD4F2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B239F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FD4F27" w:rsidRDefault="00FD4F2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D4F27" w:rsidRDefault="00FD4F27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alias w:val="Resume Name"/>
        <w:tag w:val="Resume Name"/>
        <w:id w:val="707398252"/>
        <w:placeholder>
          <w:docPart w:val="53A2FC8CB29E44B7BD2C630126200D7E"/>
        </w:placeholder>
        <w:docPartList>
          <w:docPartGallery w:val="Quick Parts"/>
          <w:docPartCategory w:val=" Resume Name"/>
        </w:docPartList>
      </w:sdtPr>
      <w:sdtContent>
        <w:p w:rsidR="00FD4F27" w:rsidRDefault="00FD4F27"/>
        <w:tbl>
          <w:tblPr>
            <w:tblStyle w:val="TableGrid"/>
            <w:tblW w:w="5082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757"/>
            <w:gridCol w:w="4757"/>
          </w:tblGrid>
          <w:tr w:rsidR="001363DE" w:rsidTr="004B239F">
            <w:trPr>
              <w:trHeight w:val="1259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CD0C9DD35BEA4AA780577DFD29F1ED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4F27" w:rsidRDefault="00F84693">
                    <w:pPr>
                      <w:pStyle w:val="PersonalName"/>
                    </w:pPr>
                    <w:r>
                      <w:t xml:space="preserve">Daniel </w:t>
                    </w:r>
                    <w:proofErr w:type="spellStart"/>
                    <w:r>
                      <w:t>Ching</w:t>
                    </w:r>
                    <w:proofErr w:type="spellEnd"/>
                  </w:p>
                </w:sdtContent>
              </w:sdt>
              <w:p w:rsidR="00FD4F27" w:rsidRDefault="00F84693">
                <w:pPr>
                  <w:pStyle w:val="NoSpacing"/>
                </w:pPr>
                <w:r>
                  <w:t>(209)-604-0392</w:t>
                </w:r>
              </w:p>
              <w:p w:rsidR="00FD4F27" w:rsidRDefault="00FD4F27">
                <w:pPr>
                  <w:pStyle w:val="NoSpacing"/>
                  <w:rPr>
                    <w:b/>
                  </w:rPr>
                </w:pPr>
              </w:p>
              <w:p w:rsidR="00FD4F27" w:rsidRDefault="00F84693">
                <w:pPr>
                  <w:pStyle w:val="NoSpacing"/>
                </w:pPr>
                <w:r>
                  <w:t xml:space="preserve">2526 </w:t>
                </w:r>
                <w:proofErr w:type="spellStart"/>
                <w:r>
                  <w:t>Meadowgate</w:t>
                </w:r>
                <w:proofErr w:type="spellEnd"/>
                <w:r>
                  <w:t xml:space="preserve"> Dr. Riverbank, CA. 95367</w:t>
                </w:r>
              </w:p>
              <w:p w:rsidR="00FD4F27" w:rsidRDefault="004B239F">
                <w:pPr>
                  <w:pStyle w:val="NoSpacing"/>
                </w:pPr>
                <w:r>
                  <w:t>d</w:t>
                </w:r>
                <w:r w:rsidR="00F84693">
                  <w:t>ching1234@hotmail.com</w:t>
                </w:r>
              </w:p>
              <w:p w:rsidR="00FD4F27" w:rsidRDefault="00FD4F27" w:rsidP="00F84693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FD4F27" w:rsidRDefault="00FD4F27">
                <w:pPr>
                  <w:pStyle w:val="NoSpacing"/>
                  <w:jc w:val="right"/>
                </w:pPr>
              </w:p>
            </w:tc>
          </w:tr>
        </w:tbl>
        <w:p w:rsidR="004B239F" w:rsidRDefault="00FD4F27" w:rsidP="004B239F"/>
      </w:sdtContent>
    </w:sdt>
    <w:p w:rsidR="00FD4F27" w:rsidRDefault="00790C71" w:rsidP="004B239F">
      <w:pPr>
        <w:pStyle w:val="Section"/>
      </w:pPr>
      <w:r>
        <w:t>Objectives</w:t>
      </w:r>
    </w:p>
    <w:p w:rsidR="00FD4F27" w:rsidRDefault="0096032B">
      <w:pPr>
        <w:pStyle w:val="SubsectionText"/>
      </w:pPr>
      <w:r>
        <w:t xml:space="preserve">A part-time job in </w:t>
      </w:r>
      <w:r w:rsidR="00134E9B">
        <w:t xml:space="preserve">the </w:t>
      </w:r>
      <w:r>
        <w:t>retail industry</w:t>
      </w:r>
    </w:p>
    <w:p w:rsidR="00FD4F27" w:rsidRDefault="00790C71">
      <w:pPr>
        <w:pStyle w:val="Section"/>
      </w:pPr>
      <w:r>
        <w:t>Education</w:t>
      </w:r>
    </w:p>
    <w:p w:rsidR="00FD4F27" w:rsidRDefault="00F84693">
      <w:pPr>
        <w:pStyle w:val="Subsection"/>
      </w:pPr>
      <w:r>
        <w:rPr>
          <w:rStyle w:val="SubsectionDateChar1"/>
        </w:rPr>
        <w:t>August 2011-Present</w:t>
      </w:r>
      <w:r w:rsidR="00790C71">
        <w:rPr>
          <w:rStyle w:val="SubsectionDateChar1"/>
        </w:rPr>
        <w:t xml:space="preserve"> |</w:t>
      </w:r>
      <w:r w:rsidR="00790C71">
        <w:t xml:space="preserve"> </w:t>
      </w:r>
      <w:r>
        <w:t xml:space="preserve">James C. </w:t>
      </w:r>
      <w:proofErr w:type="spellStart"/>
      <w:r>
        <w:t>Enochs</w:t>
      </w:r>
      <w:proofErr w:type="spellEnd"/>
      <w:r>
        <w:t xml:space="preserve"> High School</w:t>
      </w:r>
    </w:p>
    <w:p w:rsidR="00FD4F27" w:rsidRDefault="00790C71">
      <w:pPr>
        <w:pStyle w:val="Section"/>
      </w:pPr>
      <w:r>
        <w:t>Experience</w:t>
      </w:r>
    </w:p>
    <w:p w:rsidR="00FD4F27" w:rsidRDefault="00F84693">
      <w:pPr>
        <w:pStyle w:val="Subsection"/>
      </w:pPr>
      <w:r>
        <w:rPr>
          <w:rStyle w:val="SubsectionDateChar1"/>
        </w:rPr>
        <w:t>December 28</w:t>
      </w:r>
      <w:r w:rsidRPr="00F84693">
        <w:rPr>
          <w:rStyle w:val="SubsectionDateChar1"/>
          <w:vertAlign w:val="superscript"/>
        </w:rPr>
        <w:t>th</w:t>
      </w:r>
      <w:r>
        <w:rPr>
          <w:rStyle w:val="SubsectionDateChar1"/>
        </w:rPr>
        <w:t>, 2013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–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January 7</w:t>
      </w:r>
      <w:r w:rsidRPr="00F84693">
        <w:rPr>
          <w:rStyle w:val="SubsectionDateChar1"/>
          <w:vertAlign w:val="superscript"/>
        </w:rPr>
        <w:t>th</w:t>
      </w:r>
      <w:r>
        <w:rPr>
          <w:rStyle w:val="SubsectionDateChar1"/>
        </w:rPr>
        <w:t>, 2014</w:t>
      </w:r>
      <w:r w:rsidR="00790C71">
        <w:rPr>
          <w:rStyle w:val="SubsectionDateChar1"/>
        </w:rPr>
        <w:t xml:space="preserve"> | </w:t>
      </w:r>
    </w:p>
    <w:p w:rsidR="00FD4F27" w:rsidRDefault="00F84693">
      <w:proofErr w:type="spellStart"/>
      <w:proofErr w:type="gramStart"/>
      <w:r>
        <w:rPr>
          <w:rStyle w:val="SubsectionDateChar1"/>
        </w:rPr>
        <w:t>Agpollen</w:t>
      </w:r>
      <w:proofErr w:type="spellEnd"/>
      <w:r>
        <w:rPr>
          <w:rStyle w:val="SubsectionDateChar1"/>
        </w:rPr>
        <w:t xml:space="preserve"> </w:t>
      </w:r>
      <w:r w:rsidR="00790C71">
        <w:rPr>
          <w:rStyle w:val="SubsectionDateChar1"/>
        </w:rPr>
        <w:t xml:space="preserve"> |</w:t>
      </w:r>
      <w:proofErr w:type="gramEnd"/>
      <w:r w:rsidR="00790C71">
        <w:rPr>
          <w:rStyle w:val="SubsectionDateChar1"/>
        </w:rPr>
        <w:t xml:space="preserve"> </w:t>
      </w:r>
      <w:r>
        <w:rPr>
          <w:rStyle w:val="SubsectionDateChar1"/>
        </w:rPr>
        <w:t>Waterford, CA</w:t>
      </w:r>
    </w:p>
    <w:p w:rsidR="00FD4F27" w:rsidRDefault="00F84693">
      <w:pPr>
        <w:pStyle w:val="SubsectionText"/>
      </w:pPr>
      <w:r>
        <w:t>Miscellaneous Labor</w:t>
      </w:r>
    </w:p>
    <w:p w:rsidR="00FD4F27" w:rsidRDefault="00790C71">
      <w:pPr>
        <w:pStyle w:val="Section"/>
      </w:pPr>
      <w:r>
        <w:t>Skills</w:t>
      </w:r>
    </w:p>
    <w:p w:rsidR="00FD4F27" w:rsidRDefault="0096032B">
      <w:pPr>
        <w:pStyle w:val="ListBullet"/>
      </w:pPr>
      <w:r>
        <w:t>Proficient in Microsoft Office</w:t>
      </w:r>
    </w:p>
    <w:p w:rsidR="0096032B" w:rsidRDefault="0096032B">
      <w:pPr>
        <w:pStyle w:val="ListBullet"/>
      </w:pPr>
      <w:r>
        <w:t>Proficient in Sony Vegas</w:t>
      </w:r>
    </w:p>
    <w:p w:rsidR="0096032B" w:rsidRDefault="0096032B" w:rsidP="0096032B">
      <w:pPr>
        <w:pStyle w:val="ListBullet"/>
      </w:pPr>
      <w:r>
        <w:t>Leadership Skills- Currently Vice President of Key Club</w:t>
      </w:r>
    </w:p>
    <w:p w:rsidR="0096032B" w:rsidRDefault="0096032B" w:rsidP="0096032B">
      <w:pPr>
        <w:pStyle w:val="ListBullet"/>
      </w:pPr>
      <w:r>
        <w:t>Varsity Track-</w:t>
      </w:r>
      <w:proofErr w:type="spellStart"/>
      <w:r>
        <w:t>Shotput</w:t>
      </w:r>
      <w:proofErr w:type="spellEnd"/>
      <w:r>
        <w:t>, Discuss: April 2014-Present</w:t>
      </w:r>
    </w:p>
    <w:p w:rsidR="0096032B" w:rsidRDefault="0096032B" w:rsidP="0096032B">
      <w:pPr>
        <w:pStyle w:val="ListBullet"/>
      </w:pPr>
      <w:r>
        <w:t>Participated in organized wrestling</w:t>
      </w:r>
    </w:p>
    <w:p w:rsidR="0096032B" w:rsidRDefault="0096032B" w:rsidP="0096032B">
      <w:pPr>
        <w:pStyle w:val="ListBullet"/>
      </w:pPr>
      <w:r>
        <w:t>Volunteer work in the community through Key Club</w:t>
      </w:r>
    </w:p>
    <w:p w:rsidR="0096032B" w:rsidRDefault="0096032B" w:rsidP="0096032B">
      <w:pPr>
        <w:pStyle w:val="ListBullet"/>
      </w:pPr>
      <w:r>
        <w:t>Participated in school band</w:t>
      </w:r>
    </w:p>
    <w:p w:rsidR="00F84693" w:rsidRDefault="00F84693" w:rsidP="00F84693">
      <w:pPr>
        <w:pStyle w:val="Section"/>
      </w:pPr>
      <w:r>
        <w:t>References</w:t>
      </w:r>
    </w:p>
    <w:p w:rsidR="00F84693" w:rsidRDefault="00F84693" w:rsidP="004B239F">
      <w:pPr>
        <w:spacing w:after="0"/>
      </w:pPr>
      <w:proofErr w:type="spellStart"/>
      <w:r>
        <w:t>Nicholase</w:t>
      </w:r>
      <w:proofErr w:type="spellEnd"/>
      <w:r>
        <w:t xml:space="preserve"> Chase</w:t>
      </w:r>
      <w:r w:rsidR="004B239F">
        <w:t xml:space="preserve">: </w:t>
      </w:r>
      <w:r>
        <w:t xml:space="preserve">Operations Manager, </w:t>
      </w:r>
      <w:proofErr w:type="spellStart"/>
      <w:r>
        <w:t>Agpollen</w:t>
      </w:r>
      <w:proofErr w:type="spellEnd"/>
    </w:p>
    <w:p w:rsidR="00F84693" w:rsidRDefault="00F84693" w:rsidP="00F84693">
      <w:pPr>
        <w:spacing w:after="0"/>
      </w:pPr>
      <w:r>
        <w:t>(209) 628-6823</w:t>
      </w:r>
    </w:p>
    <w:p w:rsidR="004B239F" w:rsidRPr="004B239F" w:rsidRDefault="004B239F" w:rsidP="00F84693">
      <w:pPr>
        <w:spacing w:after="0"/>
      </w:pPr>
      <w:r w:rsidRPr="004B239F">
        <w:t>nchase@agpollen.com</w:t>
      </w:r>
    </w:p>
    <w:p w:rsidR="0096032B" w:rsidRDefault="0096032B" w:rsidP="00F84693">
      <w:pPr>
        <w:spacing w:after="0"/>
      </w:pPr>
    </w:p>
    <w:p w:rsidR="0096032B" w:rsidRDefault="0096032B" w:rsidP="00F84693">
      <w:pPr>
        <w:spacing w:after="0"/>
      </w:pPr>
      <w:r>
        <w:t xml:space="preserve">Niles </w:t>
      </w:r>
      <w:proofErr w:type="spellStart"/>
      <w:r>
        <w:t>Carlin</w:t>
      </w:r>
      <w:proofErr w:type="gramStart"/>
      <w:r w:rsidR="004B239F">
        <w:t>:AP</w:t>
      </w:r>
      <w:proofErr w:type="spellEnd"/>
      <w:proofErr w:type="gramEnd"/>
      <w:r w:rsidR="004B239F">
        <w:t xml:space="preserve"> U.S. History T</w:t>
      </w:r>
      <w:r>
        <w:t>eacher</w:t>
      </w:r>
      <w:r w:rsidR="004B239F">
        <w:t>/Key Club Advisor</w:t>
      </w:r>
      <w:r>
        <w:t xml:space="preserve">, </w:t>
      </w:r>
      <w:proofErr w:type="spellStart"/>
      <w:r>
        <w:t>Enochs</w:t>
      </w:r>
      <w:proofErr w:type="spellEnd"/>
      <w:r>
        <w:t xml:space="preserve"> High School</w:t>
      </w:r>
    </w:p>
    <w:p w:rsidR="0096032B" w:rsidRPr="004B239F" w:rsidRDefault="0096032B" w:rsidP="00F84693">
      <w:pPr>
        <w:spacing w:after="0"/>
      </w:pPr>
      <w:hyperlink r:id="rId11" w:history="1">
        <w:r w:rsidRPr="004B239F">
          <w:t>carlin.n@monet.k12.ca.us</w:t>
        </w:r>
      </w:hyperlink>
    </w:p>
    <w:p w:rsidR="0096032B" w:rsidRDefault="0096032B" w:rsidP="00F84693">
      <w:pPr>
        <w:spacing w:after="0"/>
      </w:pPr>
    </w:p>
    <w:p w:rsidR="0096032B" w:rsidRDefault="0096032B" w:rsidP="00F84693">
      <w:pPr>
        <w:spacing w:after="0"/>
      </w:pPr>
      <w:r>
        <w:t xml:space="preserve">Randy </w:t>
      </w:r>
      <w:proofErr w:type="spellStart"/>
      <w:r>
        <w:t>Rubio</w:t>
      </w:r>
      <w:proofErr w:type="gramStart"/>
      <w:r w:rsidR="004B239F">
        <w:t>:</w:t>
      </w:r>
      <w:r>
        <w:t>Geometry</w:t>
      </w:r>
      <w:proofErr w:type="spellEnd"/>
      <w:proofErr w:type="gramEnd"/>
      <w:r>
        <w:t xml:space="preserve"> Teacher/Athletic Director, </w:t>
      </w:r>
      <w:proofErr w:type="spellStart"/>
      <w:r>
        <w:t>Enochs</w:t>
      </w:r>
      <w:proofErr w:type="spellEnd"/>
      <w:r>
        <w:t xml:space="preserve"> High School</w:t>
      </w:r>
    </w:p>
    <w:p w:rsidR="0096032B" w:rsidRPr="004B239F" w:rsidRDefault="0096032B" w:rsidP="004B239F">
      <w:pPr>
        <w:spacing w:after="0"/>
      </w:pPr>
      <w:hyperlink r:id="rId12" w:history="1">
        <w:r w:rsidRPr="004B239F">
          <w:t>rubio.r@monet.k12.ca.us</w:t>
        </w:r>
      </w:hyperlink>
    </w:p>
    <w:sectPr w:rsidR="0096032B" w:rsidRPr="004B239F" w:rsidSect="004B239F">
      <w:footerReference w:type="even" r:id="rId13"/>
      <w:footerReference w:type="default" r:id="rId14"/>
      <w:footerReference w:type="first" r:id="rId15"/>
      <w:pgSz w:w="12240" w:h="15840" w:code="1"/>
      <w:pgMar w:top="1080" w:right="1440" w:bottom="108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2E4" w:rsidRDefault="00E442E4">
      <w:r>
        <w:separator/>
      </w:r>
    </w:p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</w:endnote>
  <w:endnote w:type="continuationSeparator" w:id="0">
    <w:p w:rsidR="00E442E4" w:rsidRDefault="00E442E4">
      <w:r>
        <w:continuationSeparator/>
      </w:r>
    </w:p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F27" w:rsidRDefault="00FD4F27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A145598364D54954B7B0FA5E00828996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FD4F27" w:rsidRDefault="00F84693">
                    <w:pPr>
                      <w:pStyle w:val="GrayText"/>
                    </w:pPr>
                    <w:r>
                      <w:t xml:space="preserve">Daniel </w:t>
                    </w:r>
                    <w:proofErr w:type="spellStart"/>
                    <w:r>
                      <w:t>Ching</w:t>
                    </w:r>
                    <w:proofErr w:type="spellEnd"/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FD4F27" w:rsidRDefault="00FD4F2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F27" w:rsidRDefault="00FD4F27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313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622D3B27F079404493F58C6E63FC3CB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FD4F27" w:rsidRDefault="00F84693">
                    <w:pPr>
                      <w:pStyle w:val="GrayText"/>
                    </w:pPr>
                    <w:r>
                      <w:t xml:space="preserve">Daniel </w:t>
                    </w:r>
                    <w:proofErr w:type="spellStart"/>
                    <w:r>
                      <w:t>Ching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3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FD4F27" w:rsidRDefault="00FD4F2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4B239F" w:rsidRPr="004B239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FD4F27" w:rsidRDefault="00FD4F27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F27" w:rsidRDefault="00FD4F27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19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FD4F27" w:rsidRDefault="00FD4F2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2E4" w:rsidRDefault="00E442E4">
      <w:r>
        <w:separator/>
      </w:r>
    </w:p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</w:footnote>
  <w:footnote w:type="continuationSeparator" w:id="0">
    <w:p w:rsidR="00E442E4" w:rsidRDefault="00E442E4">
      <w:r>
        <w:continuationSeparator/>
      </w:r>
    </w:p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  <w:p w:rsidR="00E442E4" w:rsidRDefault="00E442E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5E70475B"/>
    <w:multiLevelType w:val="hybridMultilevel"/>
    <w:tmpl w:val="40383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693218"/>
    <w:multiLevelType w:val="hybridMultilevel"/>
    <w:tmpl w:val="EC18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96032B"/>
    <w:rsid w:val="00134E9B"/>
    <w:rsid w:val="001363DE"/>
    <w:rsid w:val="004B239F"/>
    <w:rsid w:val="00790C71"/>
    <w:rsid w:val="0096032B"/>
    <w:rsid w:val="00E442E4"/>
    <w:rsid w:val="00F84693"/>
    <w:rsid w:val="00FD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ListParagraph">
    <w:name w:val="List Paragraph"/>
    <w:basedOn w:val="Normal"/>
    <w:uiPriority w:val="6"/>
    <w:unhideWhenUsed/>
    <w:qFormat/>
    <w:rsid w:val="00F84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ubio.r@monet.k12.ca.u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lin.n@monet.k12.ca.u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A2FC8CB29E44B7BD2C630126200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98102-2602-4A70-BFC4-77E2B02CEC54}"/>
      </w:docPartPr>
      <w:docPartBody>
        <w:p w:rsidR="00000000" w:rsidRDefault="00B13906">
          <w:pPr>
            <w:pStyle w:val="53A2FC8CB29E44B7BD2C630126200D7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D0C9DD35BEA4AA780577DFD29F1E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00E1-6EDA-43A0-ACAF-C2671DAB9E69}"/>
      </w:docPartPr>
      <w:docPartBody>
        <w:p w:rsidR="00000000" w:rsidRDefault="00B13906">
          <w:pPr>
            <w:pStyle w:val="CD0C9DD35BEA4AA780577DFD29F1EDFA"/>
          </w:pPr>
          <w:r>
            <w:t>[Type your name]</w:t>
          </w:r>
        </w:p>
      </w:docPartBody>
    </w:docPart>
    <w:docPart>
      <w:docPartPr>
        <w:name w:val="A145598364D54954B7B0FA5E0082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5C9F-AF4A-4FD7-925D-B34E220CF8B2}"/>
      </w:docPartPr>
      <w:docPartBody>
        <w:p w:rsidR="00000000" w:rsidRDefault="00B13906">
          <w:pPr>
            <w:pStyle w:val="A145598364D54954B7B0FA5E0082899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22D3B27F079404493F58C6E63FC3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A2222-510C-4D3C-ACE5-1D2DCD34CA81}"/>
      </w:docPartPr>
      <w:docPartBody>
        <w:p w:rsidR="00000000" w:rsidRDefault="00B13906">
          <w:pPr>
            <w:pStyle w:val="622D3B27F079404493F58C6E63FC3CB0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3906"/>
    <w:rsid w:val="00B1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A2FC8CB29E44B7BD2C630126200D7E">
    <w:name w:val="53A2FC8CB29E44B7BD2C630126200D7E"/>
  </w:style>
  <w:style w:type="paragraph" w:customStyle="1" w:styleId="CD0C9DD35BEA4AA780577DFD29F1EDFA">
    <w:name w:val="CD0C9DD35BEA4AA780577DFD29F1EDFA"/>
  </w:style>
  <w:style w:type="paragraph" w:customStyle="1" w:styleId="F9BBC89AED044271A356355FB7F7E7B5">
    <w:name w:val="F9BBC89AED044271A356355FB7F7E7B5"/>
  </w:style>
  <w:style w:type="paragraph" w:customStyle="1" w:styleId="30EFB22B3C9D43CF95FBBAF9ADA9ECA2">
    <w:name w:val="30EFB22B3C9D43CF95FBBAF9ADA9ECA2"/>
  </w:style>
  <w:style w:type="paragraph" w:customStyle="1" w:styleId="CD36E006A3E947B7A789838353D677D5">
    <w:name w:val="CD36E006A3E947B7A789838353D677D5"/>
  </w:style>
  <w:style w:type="paragraph" w:customStyle="1" w:styleId="59613356F3194976943C207D6E7FD4FF">
    <w:name w:val="59613356F3194976943C207D6E7FD4FF"/>
  </w:style>
  <w:style w:type="paragraph" w:customStyle="1" w:styleId="1EE498CCE89949989B0E35D5A7CA775F">
    <w:name w:val="1EE498CCE89949989B0E35D5A7CA775F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CEBB9C489EA84F5A9F6F12BDA3FC459A">
    <w:name w:val="CEBB9C489EA84F5A9F6F12BDA3FC459A"/>
  </w:style>
  <w:style w:type="paragraph" w:customStyle="1" w:styleId="76742AA8133E4D69847AF937ED7AECB0">
    <w:name w:val="76742AA8133E4D69847AF937ED7AECB0"/>
  </w:style>
  <w:style w:type="paragraph" w:customStyle="1" w:styleId="05D4C20F98A44FD48123E0E4A97471F0">
    <w:name w:val="05D4C20F98A44FD48123E0E4A97471F0"/>
  </w:style>
  <w:style w:type="paragraph" w:customStyle="1" w:styleId="37B317502730489EA0BAA0DB9A785B62">
    <w:name w:val="37B317502730489EA0BAA0DB9A785B62"/>
  </w:style>
  <w:style w:type="paragraph" w:customStyle="1" w:styleId="0E05FC335D514BEBB1C6883738896BDE">
    <w:name w:val="0E05FC335D514BEBB1C6883738896BDE"/>
  </w:style>
  <w:style w:type="paragraph" w:customStyle="1" w:styleId="A4E05B07A03E4A74A303B5706C2313C9">
    <w:name w:val="A4E05B07A03E4A74A303B5706C2313C9"/>
  </w:style>
  <w:style w:type="character" w:customStyle="1" w:styleId="subsectiondatechar">
    <w:name w:val="subsectiondatechar"/>
    <w:basedOn w:val="DefaultParagraphFont"/>
  </w:style>
  <w:style w:type="paragraph" w:customStyle="1" w:styleId="685775F13F344E739149786CA9715D83">
    <w:name w:val="685775F13F344E739149786CA9715D83"/>
  </w:style>
  <w:style w:type="paragraph" w:customStyle="1" w:styleId="31A5F9EAFBB040AEB85C204E5291AA41">
    <w:name w:val="31A5F9EAFBB040AEB85C204E5291AA41"/>
  </w:style>
  <w:style w:type="paragraph" w:customStyle="1" w:styleId="4E129CE570E849C49AADE50480FCC556">
    <w:name w:val="4E129CE570E849C49AADE50480FCC556"/>
  </w:style>
  <w:style w:type="paragraph" w:customStyle="1" w:styleId="21E77EE415B94413A7165F1E99791EBF">
    <w:name w:val="21E77EE415B94413A7165F1E99791EBF"/>
  </w:style>
  <w:style w:type="paragraph" w:customStyle="1" w:styleId="A145598364D54954B7B0FA5E00828996">
    <w:name w:val="A145598364D54954B7B0FA5E00828996"/>
  </w:style>
  <w:style w:type="paragraph" w:customStyle="1" w:styleId="622D3B27F079404493F58C6E63FC3CB0">
    <w:name w:val="622D3B27F079404493F58C6E63FC3C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9144991-4504-4EF1-92FC-12C7C36C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65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>Hewlett-Packard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Daniel Ching</dc:creator>
  <cp:lastModifiedBy>Daniel</cp:lastModifiedBy>
  <cp:revision>2</cp:revision>
  <dcterms:created xsi:type="dcterms:W3CDTF">2014-08-03T03:46:00Z</dcterms:created>
  <dcterms:modified xsi:type="dcterms:W3CDTF">2014-08-03T04:51:00Z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